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013E" w14:textId="32E9F140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Dhruv Modi  </w:t>
      </w:r>
    </w:p>
    <w:p w14:paraId="27F27DC5" w14:textId="77777777" w:rsidR="00F14190" w:rsidRDefault="00F14190" w:rsidP="00F14190">
      <w:r>
        <w:t xml:space="preserve">+1 6478963419  </w:t>
      </w:r>
    </w:p>
    <w:p w14:paraId="1CCFA4AB" w14:textId="77777777" w:rsidR="00F14190" w:rsidRDefault="00F14190" w:rsidP="00F14190">
      <w:r>
        <w:t xml:space="preserve">dhruvmodi2019@gmail.com  </w:t>
      </w:r>
    </w:p>
    <w:p w14:paraId="64ECED24" w14:textId="77777777" w:rsidR="00F14190" w:rsidRDefault="00F14190" w:rsidP="00F14190">
      <w:r>
        <w:t xml:space="preserve">North Bay, ON  </w:t>
      </w:r>
    </w:p>
    <w:p w14:paraId="705260AE" w14:textId="77777777" w:rsidR="00F14190" w:rsidRDefault="00F14190" w:rsidP="00F14190"/>
    <w:p w14:paraId="2353F4EA" w14:textId="6588602C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Objective:  </w:t>
      </w:r>
    </w:p>
    <w:p w14:paraId="32B61851" w14:textId="7BEEDC62" w:rsidR="00612145" w:rsidRDefault="00F14190" w:rsidP="00F14190">
      <w:r>
        <w:t>Detail-oriented Computer Applications graduate with a PG Diploma in Project Management IT and Cybersecurity, seeking a</w:t>
      </w:r>
      <w:r w:rsidR="00612145">
        <w:t xml:space="preserve"> Entry-Level Opportunities.</w:t>
      </w:r>
    </w:p>
    <w:p w14:paraId="590D12C8" w14:textId="1170E2B6" w:rsidR="00F14190" w:rsidRDefault="00F14190" w:rsidP="00F14190">
      <w:r>
        <w:t xml:space="preserve"> </w:t>
      </w:r>
    </w:p>
    <w:p w14:paraId="65967A9D" w14:textId="1EE4D7D1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Skills &amp; Abilities:  </w:t>
      </w:r>
    </w:p>
    <w:p w14:paraId="58EAD1D2" w14:textId="78D986B9" w:rsidR="00F14190" w:rsidRDefault="00F14190" w:rsidP="00F14190">
      <w:r>
        <w:t>-</w:t>
      </w:r>
      <w:r w:rsidRPr="00F14190">
        <w:rPr>
          <w:b/>
          <w:bCs/>
        </w:rPr>
        <w:t xml:space="preserve"> Project Coordination</w:t>
      </w:r>
      <w:r>
        <w:t>: Coordinated project activities, ensuring timely delivery and adherence to quality standards.</w:t>
      </w:r>
    </w:p>
    <w:p w14:paraId="438037A3" w14:textId="3539CE4D" w:rsidR="00F14190" w:rsidRDefault="00F14190" w:rsidP="00F14190">
      <w:r>
        <w:t xml:space="preserve">- </w:t>
      </w:r>
      <w:r w:rsidRPr="00F14190">
        <w:rPr>
          <w:b/>
          <w:bCs/>
        </w:rPr>
        <w:t>Customer Service:</w:t>
      </w:r>
      <w:r>
        <w:t xml:space="preserve"> Addressed inquiries and concerns, ensuring high satisfaction levels.</w:t>
      </w:r>
    </w:p>
    <w:p w14:paraId="28E33398" w14:textId="61722021" w:rsidR="00F14190" w:rsidRDefault="00F14190" w:rsidP="00F14190">
      <w:r>
        <w:t>-</w:t>
      </w:r>
      <w:r w:rsidRPr="00F14190">
        <w:rPr>
          <w:b/>
          <w:bCs/>
        </w:rPr>
        <w:t xml:space="preserve"> IT Project Management:</w:t>
      </w:r>
      <w:r>
        <w:t xml:space="preserve"> Assisted in project planning, execution, and monitoring.</w:t>
      </w:r>
    </w:p>
    <w:p w14:paraId="2F3F1DB8" w14:textId="73F3EE02" w:rsidR="00F14190" w:rsidRDefault="00F14190" w:rsidP="00F14190">
      <w:r>
        <w:t>-</w:t>
      </w:r>
      <w:r w:rsidRPr="00F14190">
        <w:rPr>
          <w:b/>
          <w:bCs/>
        </w:rPr>
        <w:t xml:space="preserve"> Cybersecurity Awareness:</w:t>
      </w:r>
      <w:r>
        <w:t xml:space="preserve"> Completed a Post Graduate Diploma in Cybersecurity.</w:t>
      </w:r>
    </w:p>
    <w:p w14:paraId="2363EAF8" w14:textId="43491365" w:rsidR="00F14190" w:rsidRDefault="00F14190" w:rsidP="00F14190">
      <w:r>
        <w:t xml:space="preserve">- </w:t>
      </w:r>
      <w:r w:rsidRPr="00F14190">
        <w:rPr>
          <w:b/>
          <w:bCs/>
        </w:rPr>
        <w:t>Communication Skills:</w:t>
      </w:r>
      <w:r>
        <w:t xml:space="preserve"> Effective communication with cross-functional teams and stakeholders.</w:t>
      </w:r>
    </w:p>
    <w:p w14:paraId="4B39FEBD" w14:textId="4F3766B0" w:rsidR="00F14190" w:rsidRDefault="00F14190" w:rsidP="00F14190">
      <w:r>
        <w:t>-</w:t>
      </w:r>
      <w:r w:rsidRPr="00F14190">
        <w:rPr>
          <w:b/>
          <w:bCs/>
        </w:rPr>
        <w:t xml:space="preserve"> Time Management:</w:t>
      </w:r>
      <w:r>
        <w:t xml:space="preserve"> Prioritized tasks to meet deadlines effectively.</w:t>
      </w:r>
    </w:p>
    <w:p w14:paraId="0AEE7FEA" w14:textId="6C7542C4" w:rsidR="00F14190" w:rsidRDefault="00F14190" w:rsidP="00F14190">
      <w:r>
        <w:t xml:space="preserve">- </w:t>
      </w:r>
      <w:r w:rsidRPr="00F14190">
        <w:rPr>
          <w:b/>
          <w:bCs/>
        </w:rPr>
        <w:t>Problem-solving:</w:t>
      </w:r>
      <w:r>
        <w:t xml:space="preserve"> Analyzed data to derive actionable insights, resolving issues efficiently.</w:t>
      </w:r>
    </w:p>
    <w:p w14:paraId="7AADF305" w14:textId="77777777" w:rsidR="00F14190" w:rsidRDefault="00F14190" w:rsidP="00F14190"/>
    <w:p w14:paraId="7E50FDCD" w14:textId="3FE0DA3A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>Experience:</w:t>
      </w:r>
    </w:p>
    <w:p w14:paraId="4952EEBE" w14:textId="144B9920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Resident Advisor  </w:t>
      </w:r>
    </w:p>
    <w:p w14:paraId="0D9DD0E2" w14:textId="2FF1631F" w:rsidR="00F14190" w:rsidRDefault="00F14190" w:rsidP="00F14190">
      <w:r>
        <w:t xml:space="preserve">Canadore College, North Bay, ON  </w:t>
      </w:r>
    </w:p>
    <w:p w14:paraId="7A632A1E" w14:textId="5A746D68" w:rsidR="00F14190" w:rsidRDefault="00F14190" w:rsidP="00F14190">
      <w:r>
        <w:t>Aug 2023 – April 2024</w:t>
      </w:r>
    </w:p>
    <w:p w14:paraId="0C783E67" w14:textId="77777777" w:rsidR="00F14190" w:rsidRDefault="00F14190" w:rsidP="00F14190"/>
    <w:p w14:paraId="2A3B559D" w14:textId="7909EA8E" w:rsidR="00F14190" w:rsidRDefault="00F14190" w:rsidP="00F14190">
      <w:r>
        <w:t>- Provided guidance and support to college residents, fostering a positive living environment.</w:t>
      </w:r>
    </w:p>
    <w:p w14:paraId="41503A9B" w14:textId="77777777" w:rsidR="00F14190" w:rsidRDefault="00F14190" w:rsidP="00F14190">
      <w:r>
        <w:t>- Managed resident concerns and implemented initiatives for community engagement.</w:t>
      </w:r>
    </w:p>
    <w:p w14:paraId="3DE52C98" w14:textId="77777777" w:rsidR="00F14190" w:rsidRDefault="00F14190" w:rsidP="00F14190"/>
    <w:p w14:paraId="1BEC865B" w14:textId="5013B92D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Customer Service Representative  </w:t>
      </w:r>
    </w:p>
    <w:p w14:paraId="5BEB214E" w14:textId="58BF38A3" w:rsidR="00F14190" w:rsidRDefault="00F14190" w:rsidP="00F14190">
      <w:r>
        <w:t xml:space="preserve">Circle K, North Bay, ON  </w:t>
      </w:r>
    </w:p>
    <w:p w14:paraId="66699BC7" w14:textId="29814BC9" w:rsidR="00F14190" w:rsidRDefault="00F14190" w:rsidP="00F14190">
      <w:r>
        <w:t>July 2023 – Dec 2023</w:t>
      </w:r>
    </w:p>
    <w:p w14:paraId="7C8A1774" w14:textId="77777777" w:rsidR="00F14190" w:rsidRDefault="00F14190" w:rsidP="00F14190"/>
    <w:p w14:paraId="58B2A823" w14:textId="77777777" w:rsidR="00F14190" w:rsidRDefault="00F14190" w:rsidP="00F14190">
      <w:r>
        <w:t>- Addressed customer inquiries and concerns, ensuring a high level of satisfaction.</w:t>
      </w:r>
    </w:p>
    <w:p w14:paraId="58E92F3D" w14:textId="77777777" w:rsidR="00F14190" w:rsidRDefault="00F14190" w:rsidP="00F14190">
      <w:r>
        <w:t>- Handled customer requests through various communication channels.</w:t>
      </w:r>
    </w:p>
    <w:p w14:paraId="04C61FEA" w14:textId="77777777" w:rsidR="00F14190" w:rsidRDefault="00F14190" w:rsidP="00F14190"/>
    <w:p w14:paraId="3FC304F0" w14:textId="7FEFD92B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Junior Project Coordinator  </w:t>
      </w:r>
    </w:p>
    <w:p w14:paraId="37A1361E" w14:textId="2F6B49F9" w:rsidR="00F14190" w:rsidRDefault="00F14190" w:rsidP="00F14190">
      <w:r>
        <w:t xml:space="preserve">Diya Infotech, Ahmedabad, India  </w:t>
      </w:r>
    </w:p>
    <w:p w14:paraId="3EA5E8F3" w14:textId="420198F8" w:rsidR="00F14190" w:rsidRDefault="00F14190" w:rsidP="00F14190">
      <w:r>
        <w:t>Feb 2022 – Dec 2022</w:t>
      </w:r>
    </w:p>
    <w:p w14:paraId="7DE69A20" w14:textId="77777777" w:rsidR="00F14190" w:rsidRDefault="00F14190" w:rsidP="00F14190"/>
    <w:p w14:paraId="12B3B464" w14:textId="77777777" w:rsidR="00F14190" w:rsidRDefault="00F14190" w:rsidP="00F14190">
      <w:r>
        <w:t>- Coordinated project activities, ensuring timely delivery and adherence to quality standards.</w:t>
      </w:r>
    </w:p>
    <w:p w14:paraId="131C100F" w14:textId="77777777" w:rsidR="00F14190" w:rsidRDefault="00F14190" w:rsidP="00F14190">
      <w:r>
        <w:t>- Collaborated with cross-functional teams to streamline project workflows.</w:t>
      </w:r>
    </w:p>
    <w:p w14:paraId="36A0DDFA" w14:textId="77777777" w:rsidR="00F14190" w:rsidRDefault="00F14190" w:rsidP="00F14190">
      <w:r>
        <w:t>- Assisted in project planning, execution, and monitoring.</w:t>
      </w:r>
    </w:p>
    <w:p w14:paraId="54708115" w14:textId="77777777" w:rsidR="00F14190" w:rsidRDefault="00F14190" w:rsidP="00F14190"/>
    <w:p w14:paraId="45BE93E8" w14:textId="48C0413B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>Business Intelligence Intern</w:t>
      </w:r>
    </w:p>
    <w:p w14:paraId="6B8E4B6D" w14:textId="4E9A72DF" w:rsidR="00F14190" w:rsidRPr="00F14190" w:rsidRDefault="00F14190" w:rsidP="00F14190">
      <w:r w:rsidRPr="00F14190">
        <w:t xml:space="preserve">Diya Infotech, Ahmedabad, India  </w:t>
      </w:r>
    </w:p>
    <w:p w14:paraId="4CF08178" w14:textId="7A14D28F" w:rsidR="00F14190" w:rsidRPr="00F14190" w:rsidRDefault="00F14190" w:rsidP="00F14190">
      <w:r w:rsidRPr="00F14190">
        <w:t>Aug 202</w:t>
      </w:r>
      <w:r w:rsidR="00E10B49">
        <w:t>1</w:t>
      </w:r>
      <w:r w:rsidRPr="00F14190">
        <w:t xml:space="preserve"> - </w:t>
      </w:r>
      <w:r w:rsidR="00E10B49">
        <w:t>Jan</w:t>
      </w:r>
      <w:r w:rsidRPr="00F14190">
        <w:t xml:space="preserve"> 202</w:t>
      </w:r>
      <w:r w:rsidR="00E10B49">
        <w:t>2</w:t>
      </w:r>
    </w:p>
    <w:p w14:paraId="41A3AF96" w14:textId="77777777" w:rsidR="00F14190" w:rsidRDefault="00F14190" w:rsidP="00F14190"/>
    <w:p w14:paraId="3F93E2E9" w14:textId="77777777" w:rsidR="00F14190" w:rsidRDefault="00F14190" w:rsidP="00F14190">
      <w:r>
        <w:t>- Assisted the Business Intelligence team in designing and building dashboard views to support strategic goals.</w:t>
      </w:r>
    </w:p>
    <w:p w14:paraId="2774E12F" w14:textId="77777777" w:rsidR="00F14190" w:rsidRDefault="00F14190" w:rsidP="00F14190">
      <w:r>
        <w:t>- Extracted and analyzed data from various sources to derive actionable insights for stakeholders.</w:t>
      </w:r>
    </w:p>
    <w:p w14:paraId="49EF8810" w14:textId="77777777" w:rsidR="00F14190" w:rsidRDefault="00F14190" w:rsidP="00F14190">
      <w:r>
        <w:t>- Collaborated with cross-functional teams to enhance analytic dashboards for better business understanding.</w:t>
      </w:r>
    </w:p>
    <w:p w14:paraId="0543AC4D" w14:textId="77777777" w:rsidR="00F14190" w:rsidRDefault="00F14190" w:rsidP="00F14190"/>
    <w:p w14:paraId="1035BB53" w14:textId="019FF8CC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>Education:</w:t>
      </w:r>
    </w:p>
    <w:p w14:paraId="78601F37" w14:textId="77777777" w:rsidR="00F14190" w:rsidRDefault="00F14190" w:rsidP="00F14190"/>
    <w:p w14:paraId="1A9A6670" w14:textId="197F8458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Post Graduate Diploma in Project Management IT  </w:t>
      </w:r>
    </w:p>
    <w:p w14:paraId="30588811" w14:textId="77777777" w:rsidR="00F14190" w:rsidRDefault="00F14190" w:rsidP="00F14190">
      <w:r>
        <w:t xml:space="preserve">Canadore College, North Bay, ON  </w:t>
      </w:r>
    </w:p>
    <w:p w14:paraId="4F68C28D" w14:textId="77777777" w:rsidR="00F14190" w:rsidRDefault="00F14190" w:rsidP="00F14190">
      <w:r>
        <w:t>Year of Completion: April 2024</w:t>
      </w:r>
    </w:p>
    <w:p w14:paraId="00FC74EA" w14:textId="77777777" w:rsidR="00F14190" w:rsidRDefault="00F14190" w:rsidP="00F14190"/>
    <w:p w14:paraId="701DF8BE" w14:textId="411C7B68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Post Graduate Diploma in Cybersecurity  </w:t>
      </w:r>
    </w:p>
    <w:p w14:paraId="48DC72A8" w14:textId="77777777" w:rsidR="00F14190" w:rsidRDefault="00F14190" w:rsidP="00F14190">
      <w:r>
        <w:t xml:space="preserve">Canadore College, North Bay, ON  </w:t>
      </w:r>
    </w:p>
    <w:p w14:paraId="4C27701F" w14:textId="77777777" w:rsidR="00F14190" w:rsidRDefault="00F14190" w:rsidP="00F14190">
      <w:r>
        <w:t>Year of Completion: Sept 2023</w:t>
      </w:r>
    </w:p>
    <w:p w14:paraId="20052DFB" w14:textId="77777777" w:rsidR="00F14190" w:rsidRDefault="00F14190" w:rsidP="00F14190"/>
    <w:p w14:paraId="01C1AC10" w14:textId="35B2DC9D" w:rsidR="00F14190" w:rsidRPr="00F14190" w:rsidRDefault="00F14190" w:rsidP="00F14190">
      <w:pPr>
        <w:rPr>
          <w:b/>
          <w:bCs/>
        </w:rPr>
      </w:pPr>
      <w:r>
        <w:t xml:space="preserve"> </w:t>
      </w:r>
      <w:r w:rsidRPr="00F14190">
        <w:rPr>
          <w:b/>
          <w:bCs/>
        </w:rPr>
        <w:t xml:space="preserve">Bachelor of Computer Applications (BCA)  </w:t>
      </w:r>
    </w:p>
    <w:p w14:paraId="7DF285ED" w14:textId="77777777" w:rsidR="00F14190" w:rsidRDefault="00F14190" w:rsidP="00F14190">
      <w:r>
        <w:t xml:space="preserve">GLS University, Ahmedabad, India  </w:t>
      </w:r>
    </w:p>
    <w:p w14:paraId="5C08C411" w14:textId="77777777" w:rsidR="00F14190" w:rsidRDefault="00F14190" w:rsidP="00F14190">
      <w:r>
        <w:t>Year of Completion: July 2022</w:t>
      </w:r>
    </w:p>
    <w:p w14:paraId="5756B164" w14:textId="77777777" w:rsidR="00F14190" w:rsidRDefault="00F14190" w:rsidP="00F14190"/>
    <w:p w14:paraId="33E034C7" w14:textId="4C82354C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Certifications:  </w:t>
      </w:r>
    </w:p>
    <w:p w14:paraId="3B557BE7" w14:textId="77777777" w:rsidR="00F14190" w:rsidRDefault="00F14190" w:rsidP="00F14190">
      <w:r>
        <w:t>- Scrum Master</w:t>
      </w:r>
    </w:p>
    <w:p w14:paraId="597F1CF1" w14:textId="77777777" w:rsidR="00F14190" w:rsidRDefault="00F14190" w:rsidP="00F14190">
      <w:r>
        <w:t>- Agile Foundations</w:t>
      </w:r>
    </w:p>
    <w:p w14:paraId="7C862316" w14:textId="77777777" w:rsidR="00F14190" w:rsidRDefault="00F14190" w:rsidP="00F14190">
      <w:r>
        <w:t>- Business Analysis for Project Managers</w:t>
      </w:r>
    </w:p>
    <w:p w14:paraId="40FD0584" w14:textId="77777777" w:rsidR="00F14190" w:rsidRDefault="00F14190" w:rsidP="00F14190">
      <w:r>
        <w:t>- Fundamentals of Agile Project Management</w:t>
      </w:r>
    </w:p>
    <w:p w14:paraId="45C982FA" w14:textId="77777777" w:rsidR="00F14190" w:rsidRDefault="00F14190" w:rsidP="00F14190">
      <w:r>
        <w:t>- Fundamentals of Predictive Project Management</w:t>
      </w:r>
    </w:p>
    <w:p w14:paraId="5EB28B7B" w14:textId="77777777" w:rsidR="00F14190" w:rsidRDefault="00F14190" w:rsidP="00F14190">
      <w:r>
        <w:t>- Project Management</w:t>
      </w:r>
    </w:p>
    <w:p w14:paraId="029DE5A6" w14:textId="77777777" w:rsidR="00F14190" w:rsidRDefault="00F14190" w:rsidP="00F14190">
      <w:r>
        <w:t>- Ethical Hacking</w:t>
      </w:r>
    </w:p>
    <w:p w14:paraId="7E7FBD5C" w14:textId="77777777" w:rsidR="00F14190" w:rsidRDefault="00F14190" w:rsidP="00F14190">
      <w:r>
        <w:lastRenderedPageBreak/>
        <w:t>- Network Security</w:t>
      </w:r>
    </w:p>
    <w:p w14:paraId="05906B23" w14:textId="77777777" w:rsidR="00F14190" w:rsidRDefault="00F14190" w:rsidP="00F14190"/>
    <w:p w14:paraId="106AD9BC" w14:textId="564B028B" w:rsidR="00F14190" w:rsidRPr="00F14190" w:rsidRDefault="00F14190" w:rsidP="00F14190">
      <w:pPr>
        <w:rPr>
          <w:b/>
          <w:bCs/>
        </w:rPr>
      </w:pPr>
      <w:r w:rsidRPr="00F14190">
        <w:rPr>
          <w:b/>
          <w:bCs/>
        </w:rPr>
        <w:t xml:space="preserve">References:  </w:t>
      </w:r>
    </w:p>
    <w:p w14:paraId="6E2FC7BA" w14:textId="77777777" w:rsidR="00F14190" w:rsidRDefault="00F14190" w:rsidP="00F14190">
      <w:r>
        <w:t>Available upon Request.</w:t>
      </w:r>
    </w:p>
    <w:p w14:paraId="3A0E20E2" w14:textId="77777777" w:rsidR="00F14190" w:rsidRDefault="00F14190" w:rsidP="00F14190"/>
    <w:sectPr w:rsidR="00F14190" w:rsidSect="009614FA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EDD0" w14:textId="77777777" w:rsidR="009614FA" w:rsidRDefault="009614FA">
      <w:r>
        <w:separator/>
      </w:r>
    </w:p>
  </w:endnote>
  <w:endnote w:type="continuationSeparator" w:id="0">
    <w:p w14:paraId="0ACB8146" w14:textId="77777777" w:rsidR="009614FA" w:rsidRDefault="0096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B2E16" w14:textId="77777777" w:rsidR="009614FA" w:rsidRDefault="009614FA">
      <w:r>
        <w:separator/>
      </w:r>
    </w:p>
  </w:footnote>
  <w:footnote w:type="continuationSeparator" w:id="0">
    <w:p w14:paraId="260C95D0" w14:textId="77777777" w:rsidR="009614FA" w:rsidRDefault="0096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33706"/>
    <w:multiLevelType w:val="hybridMultilevel"/>
    <w:tmpl w:val="58BA4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54352"/>
    <w:multiLevelType w:val="hybridMultilevel"/>
    <w:tmpl w:val="B3CAE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912A7"/>
    <w:multiLevelType w:val="hybridMultilevel"/>
    <w:tmpl w:val="85D6E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01F2B"/>
    <w:multiLevelType w:val="hybridMultilevel"/>
    <w:tmpl w:val="DFF2F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6712C"/>
    <w:multiLevelType w:val="hybridMultilevel"/>
    <w:tmpl w:val="E41C9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D0FA7"/>
    <w:multiLevelType w:val="hybridMultilevel"/>
    <w:tmpl w:val="7D300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17527D"/>
    <w:multiLevelType w:val="hybridMultilevel"/>
    <w:tmpl w:val="7AD81448"/>
    <w:lvl w:ilvl="0" w:tplc="F27891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6"/>
  </w:num>
  <w:num w:numId="12" w16cid:durableId="973682587">
    <w:abstractNumId w:val="18"/>
  </w:num>
  <w:num w:numId="13" w16cid:durableId="290981187">
    <w:abstractNumId w:val="19"/>
  </w:num>
  <w:num w:numId="14" w16cid:durableId="1166898001">
    <w:abstractNumId w:val="15"/>
  </w:num>
  <w:num w:numId="15" w16cid:durableId="604658685">
    <w:abstractNumId w:val="12"/>
  </w:num>
  <w:num w:numId="16" w16cid:durableId="1148863757">
    <w:abstractNumId w:val="13"/>
  </w:num>
  <w:num w:numId="17" w16cid:durableId="1660770700">
    <w:abstractNumId w:val="10"/>
  </w:num>
  <w:num w:numId="18" w16cid:durableId="1452506398">
    <w:abstractNumId w:val="14"/>
  </w:num>
  <w:num w:numId="19" w16cid:durableId="1082147614">
    <w:abstractNumId w:val="11"/>
  </w:num>
  <w:num w:numId="20" w16cid:durableId="11342985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0F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1050F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9175E"/>
    <w:rsid w:val="002A0482"/>
    <w:rsid w:val="002E51C3"/>
    <w:rsid w:val="002F47D4"/>
    <w:rsid w:val="003125BC"/>
    <w:rsid w:val="00314E1B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C352A"/>
    <w:rsid w:val="005D4CD2"/>
    <w:rsid w:val="005E03E9"/>
    <w:rsid w:val="005F373F"/>
    <w:rsid w:val="005F3EB7"/>
    <w:rsid w:val="00612145"/>
    <w:rsid w:val="006175D0"/>
    <w:rsid w:val="00620956"/>
    <w:rsid w:val="006215B7"/>
    <w:rsid w:val="00655315"/>
    <w:rsid w:val="0067051D"/>
    <w:rsid w:val="0067346B"/>
    <w:rsid w:val="006932F5"/>
    <w:rsid w:val="006A089D"/>
    <w:rsid w:val="006B33A7"/>
    <w:rsid w:val="006C54A4"/>
    <w:rsid w:val="006C7340"/>
    <w:rsid w:val="006D3B8E"/>
    <w:rsid w:val="006E01A2"/>
    <w:rsid w:val="006E1732"/>
    <w:rsid w:val="006E61DE"/>
    <w:rsid w:val="006F4468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614FA"/>
    <w:rsid w:val="009719F3"/>
    <w:rsid w:val="00971A48"/>
    <w:rsid w:val="00972ECD"/>
    <w:rsid w:val="00972EE5"/>
    <w:rsid w:val="009C55E7"/>
    <w:rsid w:val="009F3760"/>
    <w:rsid w:val="00A239BF"/>
    <w:rsid w:val="00A40841"/>
    <w:rsid w:val="00A46867"/>
    <w:rsid w:val="00A537EA"/>
    <w:rsid w:val="00A82923"/>
    <w:rsid w:val="00AB6CCF"/>
    <w:rsid w:val="00AC6978"/>
    <w:rsid w:val="00AE18D5"/>
    <w:rsid w:val="00AE5969"/>
    <w:rsid w:val="00B0064D"/>
    <w:rsid w:val="00B0548E"/>
    <w:rsid w:val="00B06F91"/>
    <w:rsid w:val="00B33C46"/>
    <w:rsid w:val="00B3639D"/>
    <w:rsid w:val="00B550F6"/>
    <w:rsid w:val="00B55CB5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55F2F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10B49"/>
    <w:rsid w:val="00E2152F"/>
    <w:rsid w:val="00E36403"/>
    <w:rsid w:val="00E577A2"/>
    <w:rsid w:val="00E74390"/>
    <w:rsid w:val="00E90506"/>
    <w:rsid w:val="00E9367B"/>
    <w:rsid w:val="00E97AB2"/>
    <w:rsid w:val="00EA1D08"/>
    <w:rsid w:val="00EB514D"/>
    <w:rsid w:val="00EE49E1"/>
    <w:rsid w:val="00EF0CB5"/>
    <w:rsid w:val="00EF5D7C"/>
    <w:rsid w:val="00F02E6B"/>
    <w:rsid w:val="00F0479A"/>
    <w:rsid w:val="00F07766"/>
    <w:rsid w:val="00F14190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2B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2024-05-09T00:40:00Z</dcterms:created>
  <dcterms:modified xsi:type="dcterms:W3CDTF">2024-05-09T00:40:00Z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